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53267" w14:textId="290FBFFA" w:rsidR="00855982" w:rsidRPr="00855982" w:rsidRDefault="00B34A8B" w:rsidP="00855982">
      <w:pPr>
        <w:pStyle w:val="Heading1"/>
      </w:pPr>
      <w:r>
        <w:t>Introduction</w:t>
      </w:r>
    </w:p>
    <w:p w14:paraId="03FFFF2A" w14:textId="138184AD" w:rsidR="00B34A8B" w:rsidRDefault="00B34A8B" w:rsidP="00B34A8B">
      <w:r>
        <w:t xml:space="preserve">“To Do List” is an android application specifically targeted for university aged audience. We notice that important events and tasks are quiet often missed, due to our inability to remember them at the right time. The application is developed to help users better manage their daily activities. </w:t>
      </w:r>
      <w:r w:rsidR="006E49AC">
        <w:t xml:space="preserve">The application mimics the real world To Do list by providing the basic functionality of listing the task that need to be performed along with additional features of reminder based on location and calendar. </w:t>
      </w:r>
    </w:p>
    <w:p w14:paraId="6C118C09" w14:textId="256A8BB3" w:rsidR="006E49AC" w:rsidRPr="00855982" w:rsidRDefault="005C587C" w:rsidP="005C587C">
      <w:pPr>
        <w:pStyle w:val="Heading1"/>
      </w:pPr>
      <w:r>
        <w:t>Motivation</w:t>
      </w:r>
    </w:p>
    <w:p w14:paraId="36CF79F6" w14:textId="480C1E09" w:rsidR="005C587C" w:rsidRDefault="005C587C" w:rsidP="006E49AC">
      <w:r>
        <w:t xml:space="preserve">The motive behind developing this application was to develop a simple application to help users keep track of their tasks. </w:t>
      </w:r>
    </w:p>
    <w:p w14:paraId="4A7A680F" w14:textId="593AC168" w:rsidR="005C587C" w:rsidRDefault="005C587C" w:rsidP="006E49AC">
      <w:r>
        <w:t xml:space="preserve">University students have a very busy schedule, with various submissions that need to be done within the deadline. They are also required attend various seminars and meetings based on their course. Keeping track of all these activities in addition to the daily task is challenge. </w:t>
      </w:r>
    </w:p>
    <w:p w14:paraId="20F9655B" w14:textId="08D5E9C1" w:rsidR="005C587C" w:rsidRDefault="005C587C" w:rsidP="006E49AC">
      <w:r>
        <w:t>This motivated us to help design an application that would solve this problem</w:t>
      </w:r>
      <w:r w:rsidR="00993F20">
        <w:t>. The designed solution includes a reminder for location and calendar, such that the user can be reminded about an important task and not miss it. It also includes a progress bar to indicate how many tasks are completed, providing visual cues gives the user a better idea about their current status.</w:t>
      </w:r>
    </w:p>
    <w:p w14:paraId="30BF0A05" w14:textId="37236EB3" w:rsidR="005C587C" w:rsidRPr="00855982" w:rsidRDefault="005C587C" w:rsidP="005C587C">
      <w:pPr>
        <w:pStyle w:val="Heading1"/>
      </w:pPr>
      <w:r>
        <w:t>Problems and Weakness of current system</w:t>
      </w:r>
    </w:p>
    <w:p w14:paraId="2BF03DC1" w14:textId="66D0E1D2" w:rsidR="005C587C" w:rsidRDefault="00993F20" w:rsidP="005C587C">
      <w:r>
        <w:t>Similar applications like the one proposed have been developed, but they have certain weakness which are addressed in our application. One weakness is that the current applications do not provide the user the functionality to set a reminder based on location. Also the current applications have various other features</w:t>
      </w:r>
      <w:proofErr w:type="gramStart"/>
      <w:r>
        <w:t>[..</w:t>
      </w:r>
      <w:proofErr w:type="gramEnd"/>
      <w:r>
        <w:t xml:space="preserve">list them] making them look cluttered. </w:t>
      </w:r>
    </w:p>
    <w:p w14:paraId="342E90E8" w14:textId="01F7A3B1" w:rsidR="005C587C" w:rsidRPr="00855982" w:rsidRDefault="005C587C" w:rsidP="005C587C">
      <w:pPr>
        <w:pStyle w:val="Heading1"/>
      </w:pPr>
      <w:r>
        <w:t xml:space="preserve">Requirement of new system </w:t>
      </w:r>
    </w:p>
    <w:p w14:paraId="0CF2CB9B" w14:textId="788FD64A" w:rsidR="00855982" w:rsidRDefault="00993F20" w:rsidP="00855982">
      <w:r>
        <w:t xml:space="preserve">The </w:t>
      </w:r>
      <w:proofErr w:type="gramStart"/>
      <w:r>
        <w:t>To</w:t>
      </w:r>
      <w:proofErr w:type="gramEnd"/>
      <w:r>
        <w:t xml:space="preserve"> Do List application is developed for the Android platform. It requires a minimum version of 6.0 (Marshmallow) to operate. </w:t>
      </w:r>
    </w:p>
    <w:p w14:paraId="07811D43" w14:textId="77777777" w:rsidR="002E7B46" w:rsidRDefault="002E7B46" w:rsidP="002E7B46">
      <w:r>
        <w:t>To understand the user requirements, we performed a survey to gather user opinions and reviews about existing similar applications, and additional functionality required.</w:t>
      </w:r>
    </w:p>
    <w:p w14:paraId="7F4C5AD1" w14:textId="4851D8BE" w:rsidR="002E7B46" w:rsidRDefault="002E7B46" w:rsidP="002E7B46">
      <w:r>
        <w:t>[from document</w:t>
      </w:r>
      <w:proofErr w:type="gramStart"/>
      <w:r>
        <w:t xml:space="preserve"> </w:t>
      </w:r>
      <w:r>
        <w:t>..</w:t>
      </w:r>
      <w:proofErr w:type="spellStart"/>
      <w:proofErr w:type="gramEnd"/>
      <w:r>
        <w:t>Jismy</w:t>
      </w:r>
      <w:proofErr w:type="spellEnd"/>
      <w:r>
        <w:t>]</w:t>
      </w:r>
    </w:p>
    <w:p w14:paraId="411CC367" w14:textId="77777777" w:rsidR="002E7B46" w:rsidRDefault="002E7B46" w:rsidP="00855982"/>
    <w:p w14:paraId="1432BA63" w14:textId="2861C1F3" w:rsidR="002932FF" w:rsidRDefault="002932FF" w:rsidP="00855982">
      <w:r>
        <w:t xml:space="preserve">[List other </w:t>
      </w:r>
      <w:proofErr w:type="gramStart"/>
      <w:r>
        <w:t>requirements..</w:t>
      </w:r>
      <w:proofErr w:type="gramEnd"/>
      <w:r>
        <w:t>]</w:t>
      </w:r>
    </w:p>
    <w:p w14:paraId="41834256" w14:textId="58917135" w:rsidR="002E7B46" w:rsidRDefault="002E7B46" w:rsidP="002E7B46">
      <w:pPr>
        <w:pStyle w:val="Heading1"/>
        <w:tabs>
          <w:tab w:val="center" w:pos="4680"/>
        </w:tabs>
      </w:pPr>
      <w:r>
        <w:lastRenderedPageBreak/>
        <w:t>System Analysis</w:t>
      </w:r>
    </w:p>
    <w:p w14:paraId="5EB0F17E" w14:textId="31BC3B28" w:rsidR="002E7B46" w:rsidRPr="002E7B46" w:rsidRDefault="00C345DC" w:rsidP="002E7B46">
      <w:r>
        <w:t xml:space="preserve">[libraries and </w:t>
      </w:r>
      <w:proofErr w:type="spellStart"/>
      <w:r>
        <w:t>apis</w:t>
      </w:r>
      <w:proofErr w:type="spellEnd"/>
      <w:r>
        <w:t xml:space="preserve"> being used</w:t>
      </w:r>
      <w:bookmarkStart w:id="0" w:name="_GoBack"/>
      <w:bookmarkEnd w:id="0"/>
      <w:r>
        <w:t>]</w:t>
      </w:r>
    </w:p>
    <w:p w14:paraId="7B574A66" w14:textId="77777777" w:rsidR="00C345DC" w:rsidRDefault="00C345DC" w:rsidP="00C345DC">
      <w:pPr>
        <w:pStyle w:val="Heading1"/>
        <w:tabs>
          <w:tab w:val="center" w:pos="4680"/>
        </w:tabs>
      </w:pPr>
    </w:p>
    <w:p w14:paraId="27769B0C" w14:textId="22499148" w:rsidR="002932FF" w:rsidRDefault="002E7B46" w:rsidP="00C345DC">
      <w:pPr>
        <w:pStyle w:val="Heading1"/>
        <w:tabs>
          <w:tab w:val="center" w:pos="4680"/>
        </w:tabs>
      </w:pPr>
      <w:r>
        <w:t xml:space="preserve">System </w:t>
      </w:r>
      <w:r>
        <w:t>Design</w:t>
      </w:r>
    </w:p>
    <w:p w14:paraId="522F3013" w14:textId="3FF8C74F" w:rsidR="00C345DC" w:rsidRDefault="00C345DC" w:rsidP="00C345DC">
      <w:pPr>
        <w:rPr>
          <w:b/>
        </w:rPr>
      </w:pPr>
      <w:r w:rsidRPr="00C345DC">
        <w:rPr>
          <w:b/>
        </w:rPr>
        <w:t>Database Design</w:t>
      </w:r>
    </w:p>
    <w:p w14:paraId="4602EDE7" w14:textId="46B7A5F2" w:rsidR="00C345DC" w:rsidRDefault="00C345DC" w:rsidP="00C345DC">
      <w:pPr>
        <w:rPr>
          <w:b/>
        </w:rPr>
      </w:pPr>
      <w:r>
        <w:rPr>
          <w:b/>
        </w:rPr>
        <w:t>Architectural Design</w:t>
      </w:r>
    </w:p>
    <w:p w14:paraId="0E66011F" w14:textId="77777777" w:rsidR="00C345DC" w:rsidRPr="00C345DC" w:rsidRDefault="00C345DC" w:rsidP="00C345DC">
      <w:pPr>
        <w:rPr>
          <w:b/>
        </w:rPr>
      </w:pPr>
    </w:p>
    <w:sectPr w:rsidR="00C345DC" w:rsidRPr="00C345DC"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6B4A5" w14:textId="77777777" w:rsidR="00342261" w:rsidRDefault="00342261" w:rsidP="00855982">
      <w:pPr>
        <w:spacing w:after="0" w:line="240" w:lineRule="auto"/>
      </w:pPr>
      <w:r>
        <w:separator/>
      </w:r>
    </w:p>
  </w:endnote>
  <w:endnote w:type="continuationSeparator" w:id="0">
    <w:p w14:paraId="5180AABE" w14:textId="77777777" w:rsidR="00342261" w:rsidRDefault="0034226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3EE81116" w14:textId="77777777" w:rsidR="006E49AC" w:rsidRDefault="006E49A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4BA4F" w14:textId="77777777" w:rsidR="00342261" w:rsidRDefault="00342261" w:rsidP="00855982">
      <w:pPr>
        <w:spacing w:after="0" w:line="240" w:lineRule="auto"/>
      </w:pPr>
      <w:r>
        <w:separator/>
      </w:r>
    </w:p>
  </w:footnote>
  <w:footnote w:type="continuationSeparator" w:id="0">
    <w:p w14:paraId="030DBC23" w14:textId="77777777" w:rsidR="00342261" w:rsidRDefault="0034226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8B"/>
    <w:rsid w:val="001D4362"/>
    <w:rsid w:val="002932FF"/>
    <w:rsid w:val="002E7B46"/>
    <w:rsid w:val="00342261"/>
    <w:rsid w:val="005C587C"/>
    <w:rsid w:val="006E49AC"/>
    <w:rsid w:val="007833A7"/>
    <w:rsid w:val="00855982"/>
    <w:rsid w:val="00993F20"/>
    <w:rsid w:val="00A10484"/>
    <w:rsid w:val="00B34A8B"/>
    <w:rsid w:val="00C345DC"/>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0844"/>
  <w15:chartTrackingRefBased/>
  <w15:docId w15:val="{61B251CA-A013-4885-ABCC-7EFE0F30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6EAE000-F4AF-4257-9FB4-06AA9F57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63</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Alva</dc:creator>
  <cp:lastModifiedBy>Sharon Alva</cp:lastModifiedBy>
  <cp:revision>2</cp:revision>
  <dcterms:created xsi:type="dcterms:W3CDTF">2018-11-14T06:41:00Z</dcterms:created>
  <dcterms:modified xsi:type="dcterms:W3CDTF">2018-11-14T07:44:00Z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